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C2F" w:rsidRPr="004019C4" w:rsidRDefault="002A0C2F" w:rsidP="006818B3">
      <w:pPr>
        <w:numPr>
          <w:ilvl w:val="0"/>
          <w:numId w:val="1"/>
        </w:numPr>
        <w:rPr>
          <w:sz w:val="28"/>
        </w:rPr>
      </w:pPr>
      <w:r w:rsidRPr="004019C4">
        <w:rPr>
          <w:sz w:val="28"/>
        </w:rPr>
        <w:t>1.Добавить в оформление логотип МВД</w:t>
      </w:r>
    </w:p>
    <w:p w:rsidR="002A0C2F" w:rsidRPr="004019C4" w:rsidRDefault="002A0C2F" w:rsidP="006818B3">
      <w:pPr>
        <w:numPr>
          <w:ilvl w:val="0"/>
          <w:numId w:val="1"/>
        </w:numPr>
        <w:rPr>
          <w:sz w:val="28"/>
        </w:rPr>
      </w:pPr>
      <w:r w:rsidRPr="004019C4">
        <w:rPr>
          <w:sz w:val="28"/>
        </w:rPr>
        <w:t>2.Задания по набору текста разделить на два уровня и как в английской версии, так и в русской:</w:t>
      </w:r>
    </w:p>
    <w:p w:rsidR="002A0C2F" w:rsidRPr="004019C4" w:rsidRDefault="002A0C2F" w:rsidP="006818B3">
      <w:pPr>
        <w:numPr>
          <w:ilvl w:val="1"/>
          <w:numId w:val="1"/>
        </w:numPr>
        <w:rPr>
          <w:sz w:val="28"/>
        </w:rPr>
      </w:pPr>
      <w:r w:rsidRPr="004019C4">
        <w:rPr>
          <w:sz w:val="28"/>
        </w:rPr>
        <w:t>1 уровень –набор в определенной последовательности букв (эту последовательность я те предоставлю)</w:t>
      </w:r>
    </w:p>
    <w:p w:rsidR="002A0C2F" w:rsidRPr="004019C4" w:rsidRDefault="002A0C2F" w:rsidP="006818B3">
      <w:pPr>
        <w:numPr>
          <w:ilvl w:val="1"/>
          <w:numId w:val="1"/>
        </w:numPr>
        <w:rPr>
          <w:sz w:val="28"/>
        </w:rPr>
      </w:pPr>
      <w:r w:rsidRPr="004019C4">
        <w:rPr>
          <w:sz w:val="28"/>
        </w:rPr>
        <w:t>2 уровень- контрольный текст</w:t>
      </w:r>
    </w:p>
    <w:p w:rsidR="002A0C2F" w:rsidRPr="004019C4" w:rsidRDefault="002A0C2F" w:rsidP="006818B3">
      <w:pPr>
        <w:numPr>
          <w:ilvl w:val="0"/>
          <w:numId w:val="1"/>
        </w:numPr>
        <w:rPr>
          <w:sz w:val="28"/>
        </w:rPr>
      </w:pPr>
      <w:r w:rsidRPr="004019C4">
        <w:rPr>
          <w:sz w:val="28"/>
        </w:rPr>
        <w:t>Отображение скорости, времени, количества ошибок, ритмичности набора, а отсюда и построение статистики согласно этим показателям конкретно по каждой букве</w:t>
      </w:r>
    </w:p>
    <w:p w:rsidR="002A0C2F" w:rsidRPr="004019C4" w:rsidRDefault="002A0C2F" w:rsidP="005013E9">
      <w:pPr>
        <w:numPr>
          <w:ilvl w:val="0"/>
          <w:numId w:val="1"/>
        </w:numPr>
        <w:rPr>
          <w:sz w:val="28"/>
        </w:rPr>
      </w:pPr>
      <w:r w:rsidRPr="004019C4">
        <w:rPr>
          <w:sz w:val="28"/>
        </w:rPr>
        <w:t>и построение статистики при наборе контрольного текста , отображаемой в графике, которая выводила бы показатель обучаемости  учащегося</w:t>
      </w:r>
    </w:p>
    <w:p w:rsidR="002A0C2F" w:rsidRPr="004019C4" w:rsidRDefault="002A0C2F" w:rsidP="005013E9">
      <w:pPr>
        <w:ind w:left="360"/>
        <w:rPr>
          <w:sz w:val="28"/>
        </w:rPr>
      </w:pPr>
    </w:p>
    <w:p w:rsidR="002A0C2F" w:rsidRPr="004019C4" w:rsidRDefault="002A0C2F" w:rsidP="00390191">
      <w:pPr>
        <w:ind w:left="360"/>
        <w:rPr>
          <w:sz w:val="28"/>
          <w:lang w:val="en-US"/>
        </w:rPr>
      </w:pPr>
      <w:r w:rsidRPr="004019C4">
        <w:rPr>
          <w:position w:val="-6"/>
          <w:sz w:val="28"/>
          <w:lang w:val="en-US"/>
        </w:rPr>
        <w:object w:dxaOrig="1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5.75pt" o:ole="">
            <v:imagedata r:id="rId5" o:title=""/>
          </v:shape>
          <o:OLEObject Type="Embed" ProgID="Equation.3" ShapeID="_x0000_i1025" DrawAspect="Content" ObjectID="_1517937363" r:id="rId6"/>
        </w:object>
      </w:r>
      <w:r>
        <w:rPr>
          <w:sz w:val="28"/>
          <w:lang w:val="en-US"/>
        </w:rPr>
        <w:t xml:space="preserve"> </w:t>
      </w:r>
    </w:p>
    <w:p w:rsidR="002A0C2F" w:rsidRPr="004019C4" w:rsidRDefault="002A0C2F" w:rsidP="00390191">
      <w:pPr>
        <w:ind w:left="360"/>
        <w:rPr>
          <w:sz w:val="28"/>
          <w:lang w:val="en-US"/>
        </w:rPr>
      </w:pPr>
    </w:p>
    <w:p w:rsidR="002A0C2F" w:rsidRPr="004019C4" w:rsidRDefault="002A0C2F" w:rsidP="00390191">
      <w:pPr>
        <w:ind w:left="360"/>
        <w:rPr>
          <w:sz w:val="28"/>
        </w:rPr>
      </w:pPr>
      <w:r w:rsidRPr="004019C4">
        <w:rPr>
          <w:sz w:val="28"/>
          <w:lang w:val="en-US"/>
        </w:rPr>
        <w:t>T</w:t>
      </w:r>
      <w:r w:rsidRPr="004019C4">
        <w:rPr>
          <w:sz w:val="28"/>
        </w:rPr>
        <w:t>-время набора контрольного текста</w:t>
      </w:r>
    </w:p>
    <w:p w:rsidR="002A0C2F" w:rsidRPr="004019C4" w:rsidRDefault="002A0C2F" w:rsidP="00390191">
      <w:pPr>
        <w:ind w:left="360"/>
        <w:rPr>
          <w:sz w:val="28"/>
        </w:rPr>
      </w:pPr>
      <w:r w:rsidRPr="004019C4">
        <w:rPr>
          <w:sz w:val="28"/>
          <w:lang w:val="en-US"/>
        </w:rPr>
        <w:t>A</w:t>
      </w:r>
      <w:r w:rsidRPr="004019C4">
        <w:rPr>
          <w:sz w:val="28"/>
        </w:rPr>
        <w:t>-время при начальном уровне подготовке</w:t>
      </w:r>
    </w:p>
    <w:p w:rsidR="002A0C2F" w:rsidRPr="004019C4" w:rsidRDefault="002A0C2F" w:rsidP="00390191">
      <w:pPr>
        <w:ind w:left="360"/>
        <w:rPr>
          <w:sz w:val="28"/>
        </w:rPr>
      </w:pPr>
      <w:r w:rsidRPr="004019C4">
        <w:rPr>
          <w:sz w:val="28"/>
          <w:lang w:val="en-US"/>
        </w:rPr>
        <w:t>N</w:t>
      </w:r>
      <w:r w:rsidRPr="004019C4">
        <w:rPr>
          <w:sz w:val="28"/>
        </w:rPr>
        <w:t>-количество нажатий в общем</w:t>
      </w:r>
    </w:p>
    <w:p w:rsidR="002A0C2F" w:rsidRPr="004019C4" w:rsidRDefault="002A0C2F" w:rsidP="00390191">
      <w:pPr>
        <w:ind w:left="360"/>
        <w:rPr>
          <w:sz w:val="28"/>
        </w:rPr>
      </w:pPr>
      <w:r w:rsidRPr="004019C4">
        <w:rPr>
          <w:sz w:val="28"/>
          <w:lang w:val="en-US"/>
        </w:rPr>
        <w:t>t</w:t>
      </w:r>
      <w:r w:rsidRPr="004019C4">
        <w:rPr>
          <w:sz w:val="28"/>
        </w:rPr>
        <w:t>-время тренировки (сколько времени было затрачено на работу с тренажером от первоначального занятия до конечного)</w:t>
      </w:r>
    </w:p>
    <w:p w:rsidR="002A0C2F" w:rsidRPr="004019C4" w:rsidRDefault="002A0C2F" w:rsidP="00390191">
      <w:pPr>
        <w:ind w:left="360"/>
        <w:rPr>
          <w:b/>
          <w:sz w:val="28"/>
          <w:lang w:val="en-US"/>
        </w:rPr>
      </w:pPr>
      <w:r w:rsidRPr="004019C4">
        <w:rPr>
          <w:b/>
          <w:sz w:val="28"/>
          <w:lang w:val="en-US"/>
        </w:rPr>
        <w:t>λ</w:t>
      </w:r>
      <w:r w:rsidRPr="004019C4">
        <w:rPr>
          <w:b/>
          <w:sz w:val="28"/>
        </w:rPr>
        <w:t>- показатель обучаемости учащегося</w:t>
      </w:r>
    </w:p>
    <w:p w:rsidR="002A0C2F" w:rsidRPr="004019C4" w:rsidRDefault="002A0C2F" w:rsidP="00390191">
      <w:pPr>
        <w:ind w:left="360"/>
        <w:rPr>
          <w:b/>
          <w:sz w:val="28"/>
          <w:lang w:val="en-US"/>
        </w:rPr>
      </w:pPr>
    </w:p>
    <w:p w:rsidR="002A0C2F" w:rsidRDefault="002A0C2F" w:rsidP="00390191">
      <w:pPr>
        <w:ind w:left="360"/>
        <w:rPr>
          <w:b/>
          <w:sz w:val="28"/>
          <w:lang w:val="en-US"/>
        </w:rPr>
      </w:pPr>
      <w:r w:rsidRPr="004019C4">
        <w:rPr>
          <w:b/>
          <w:sz w:val="28"/>
          <w:lang w:val="en-US"/>
        </w:rPr>
        <w:pict>
          <v:shape id="_x0000_i1026" type="#_x0000_t75" style="width:243pt;height:201.75pt">
            <v:imagedata r:id="rId7" o:title=""/>
          </v:shape>
        </w:pict>
      </w:r>
    </w:p>
    <w:p w:rsidR="002A0C2F" w:rsidRDefault="002A0C2F" w:rsidP="00390191">
      <w:pPr>
        <w:ind w:left="360"/>
        <w:rPr>
          <w:b/>
          <w:sz w:val="28"/>
        </w:rPr>
      </w:pPr>
      <w:r>
        <w:rPr>
          <w:b/>
          <w:sz w:val="28"/>
        </w:rPr>
        <w:t>Ну в данном случае график отражает ,что обучаемы тратит меньше времени на набор контрольного текста</w:t>
      </w:r>
    </w:p>
    <w:p w:rsidR="002A0C2F" w:rsidRPr="004019C4" w:rsidRDefault="002A0C2F" w:rsidP="00734C03">
      <w:pPr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и если получится это, то желательно наличие виртуальной клавиатуры с включением двух вариантов раскладки (рус и англ)</w:t>
      </w:r>
    </w:p>
    <w:sectPr w:rsidR="002A0C2F" w:rsidRPr="004019C4" w:rsidSect="002A0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34A60"/>
    <w:multiLevelType w:val="hybridMultilevel"/>
    <w:tmpl w:val="F07C85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126D122B"/>
    <w:multiLevelType w:val="hybridMultilevel"/>
    <w:tmpl w:val="A69660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3E72742"/>
    <w:multiLevelType w:val="hybridMultilevel"/>
    <w:tmpl w:val="8DA8F6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48C26B55"/>
    <w:multiLevelType w:val="hybridMultilevel"/>
    <w:tmpl w:val="EF9E1B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18B3"/>
    <w:rsid w:val="002A0C2F"/>
    <w:rsid w:val="00390191"/>
    <w:rsid w:val="004019C4"/>
    <w:rsid w:val="005013E9"/>
    <w:rsid w:val="006818B3"/>
    <w:rsid w:val="00734C03"/>
    <w:rsid w:val="00FC6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32</TotalTime>
  <Pages>1</Pages>
  <Words>156</Words>
  <Characters>895</Characters>
  <Application>Microsoft Office Outlook</Application>
  <DocSecurity>0</DocSecurity>
  <Lines>0</Lines>
  <Paragraphs>0</Paragraphs>
  <ScaleCrop>false</ScaleCrop>
  <Company>my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Кристи</dc:creator>
  <cp:keywords/>
  <dc:description/>
  <cp:lastModifiedBy>Кристи</cp:lastModifiedBy>
  <cp:revision>6</cp:revision>
  <dcterms:created xsi:type="dcterms:W3CDTF">2016-02-25T16:58:00Z</dcterms:created>
  <dcterms:modified xsi:type="dcterms:W3CDTF">2016-02-25T17:30:00Z</dcterms:modified>
</cp:coreProperties>
</file>